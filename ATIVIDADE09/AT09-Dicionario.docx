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39178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7C84D9D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4975B9"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="00391781">
              <w:rPr>
                <w:rFonts w:ascii="Aptos Narrow" w:hAnsi="Aptos Narrow"/>
                <w:color w:val="000000"/>
                <w:sz w:val="22"/>
                <w:szCs w:val="22"/>
              </w:rPr>
              <w:t>LIENTES</w:t>
            </w:r>
          </w:p>
        </w:tc>
      </w:tr>
      <w:tr w:rsidR="00B03E5B" w:rsidRPr="00B03E5B" w14:paraId="0CE097A8" w14:textId="77777777" w:rsidTr="0039178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7E0E1AFA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391781">
              <w:rPr>
                <w:rFonts w:ascii="Aptos Narrow" w:hAnsi="Aptos Narrow"/>
                <w:color w:val="000000"/>
                <w:sz w:val="22"/>
                <w:szCs w:val="22"/>
              </w:rPr>
              <w:t>Está tabela armazena informações sobre o cliente</w:t>
            </w:r>
          </w:p>
        </w:tc>
      </w:tr>
      <w:tr w:rsidR="00B03E5B" w:rsidRPr="00B03E5B" w14:paraId="47487EB5" w14:textId="77777777" w:rsidTr="0039178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7C683BC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391781"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B03E5B" w:rsidRPr="00B03E5B" w14:paraId="64A47201" w14:textId="77777777" w:rsidTr="00391781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391781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39178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BC3217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391781"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67628934" w:rsidR="00B03E5B" w:rsidRPr="00B03E5B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2F773C32" w:rsidR="00B03E5B" w:rsidRPr="00B03E5B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56F387E8" w:rsidR="00B03E5B" w:rsidRPr="00B03E5B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0728BD" w:rsidRPr="00B03E5B" w14:paraId="34A35D66" w14:textId="77777777" w:rsidTr="0039178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618B046E" w:rsidR="000728BD" w:rsidRPr="00B03E5B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228D5DA7" w:rsidR="000728BD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44524F99" w:rsidR="000728BD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218DB361" w:rsidR="000728BD" w:rsidRPr="00B03E5B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0517EA38" w:rsidR="000728BD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39178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63F5C4E8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 mail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2757FAD0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 mail do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04CF089D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12F582E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66BA51DB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UQ</w:t>
            </w:r>
          </w:p>
        </w:tc>
      </w:tr>
      <w:tr w:rsidR="006B331E" w:rsidRPr="00B03E5B" w14:paraId="2B0F8A5A" w14:textId="77777777" w:rsidTr="0039178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52808415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678DE295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133EFD0D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F5925E4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6CBCED5E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UQ</w:t>
            </w:r>
          </w:p>
        </w:tc>
      </w:tr>
      <w:tr w:rsidR="006B331E" w:rsidRPr="00B03E5B" w14:paraId="127B9348" w14:textId="77777777" w:rsidTr="00391781">
        <w:trPr>
          <w:trHeight w:val="17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C9D12DB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51296A70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1FCFBA09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051740F8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D1B80C9" w:rsidR="006B331E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UQ</w:t>
            </w:r>
          </w:p>
        </w:tc>
      </w:tr>
      <w:tr w:rsidR="00391781" w:rsidRPr="00B03E5B" w14:paraId="5236C65D" w14:textId="77777777" w:rsidTr="00391781">
        <w:trPr>
          <w:trHeight w:val="17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2E4E" w14:textId="6A54ED66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3815" w14:textId="6CC79DBC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65DFD" w14:textId="6C1C4E42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7D2B" w14:textId="506AFB49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8E53" w14:textId="42863C2F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391781" w:rsidRPr="00B03E5B" w14:paraId="63B9CAB5" w14:textId="77777777" w:rsidTr="00391781">
        <w:trPr>
          <w:trHeight w:val="17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D7319" w14:textId="36F48517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5556E" w14:textId="2C2ED0CE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4484" w14:textId="151CBA14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307B" w14:textId="3ED008F8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09ED3" w14:textId="49DDAC8C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391781" w:rsidRPr="00B03E5B" w14:paraId="3A17598B" w14:textId="77777777" w:rsidTr="00391781">
        <w:trPr>
          <w:trHeight w:val="17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FF9C5" w14:textId="01518930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FC0A" w14:textId="71201A92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B0709" w14:textId="6D3F10BB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EAB1" w14:textId="51905828" w:rsidR="00391781" w:rsidRDefault="0039178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D5D0B" w14:textId="39F90402" w:rsidR="00391781" w:rsidRDefault="00EB3486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81"/>
        <w:gridCol w:w="1977"/>
      </w:tblGrid>
      <w:tr w:rsidR="004975B9" w:rsidRPr="00B03E5B" w14:paraId="7E745B66" w14:textId="77777777" w:rsidTr="004216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A21B73" w14:textId="77777777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F254" w14:textId="6A11870E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CLIENTES</w:t>
            </w:r>
          </w:p>
        </w:tc>
      </w:tr>
      <w:tr w:rsidR="004975B9" w:rsidRPr="00B03E5B" w14:paraId="20377A38" w14:textId="77777777" w:rsidTr="004216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0E364EB" w14:textId="77777777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77CB" w14:textId="5B3C75CB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B3486">
              <w:rPr>
                <w:rFonts w:ascii="Aptos Narrow" w:hAnsi="Aptos Narrow"/>
                <w:color w:val="000000"/>
                <w:sz w:val="22"/>
                <w:szCs w:val="22"/>
              </w:rPr>
              <w:t>Está tabela armazena informações sobre telefone clientes</w:t>
            </w:r>
          </w:p>
        </w:tc>
      </w:tr>
      <w:tr w:rsidR="004975B9" w:rsidRPr="00B03E5B" w14:paraId="3F034D4C" w14:textId="77777777" w:rsidTr="00421607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B587729" w14:textId="77777777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17F1" w14:textId="22499613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EB3486"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 CLIENTE</w:t>
            </w:r>
          </w:p>
        </w:tc>
      </w:tr>
      <w:tr w:rsidR="004975B9" w:rsidRPr="00B03E5B" w14:paraId="652BF0D3" w14:textId="77777777" w:rsidTr="00421607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CB920CA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975B9" w:rsidRPr="00B03E5B" w14:paraId="6D232DF7" w14:textId="77777777" w:rsidTr="00421607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1C2A9D7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3FA791F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054FD6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D499B6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819B435" w14:textId="77777777" w:rsidR="004975B9" w:rsidRPr="00B03E5B" w:rsidRDefault="004975B9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975B9" w:rsidRPr="00B03E5B" w14:paraId="55B406D8" w14:textId="77777777" w:rsidTr="004216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5F54" w14:textId="488E6827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10A6F" w14:textId="6FEE2D84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13F9" w14:textId="73EC1F97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1485" w14:textId="77777777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FCB9" w14:textId="3F7B7719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975B9" w:rsidRPr="00B03E5B" w14:paraId="5049FEEF" w14:textId="77777777" w:rsidTr="004216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6ACD" w14:textId="134D8E02" w:rsidR="004975B9" w:rsidRPr="00B03E5B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2E9C" w14:textId="749BC037" w:rsidR="004975B9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do telefone clientes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057E" w14:textId="7AFBC79C" w:rsidR="004975B9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7F0D" w14:textId="77777777" w:rsidR="004975B9" w:rsidRPr="00B03E5B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7EC1E" w14:textId="5D6EA986" w:rsidR="004975B9" w:rsidRDefault="00EB3486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UN</w:t>
            </w:r>
          </w:p>
        </w:tc>
      </w:tr>
      <w:tr w:rsidR="004975B9" w:rsidRPr="00B03E5B" w14:paraId="2D8331C2" w14:textId="77777777" w:rsidTr="00421607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EDF7" w14:textId="45CB7408" w:rsidR="004975B9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0015" w14:textId="3BF26DDA" w:rsidR="004975B9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Clientes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B2048" w14:textId="7AB36081" w:rsidR="004975B9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77A0" w14:textId="77777777" w:rsidR="004975B9" w:rsidRDefault="004975B9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E634" w14:textId="6B873CE0" w:rsidR="004975B9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</w:p>
        </w:tc>
      </w:tr>
    </w:tbl>
    <w:p w14:paraId="63D89A25" w14:textId="77777777" w:rsidR="004975B9" w:rsidRDefault="004975B9" w:rsidP="004975B9">
      <w:pPr>
        <w:tabs>
          <w:tab w:val="left" w:pos="3273"/>
        </w:tabs>
      </w:pPr>
    </w:p>
    <w:p w14:paraId="079E740F" w14:textId="77777777" w:rsidR="004975B9" w:rsidRDefault="004975B9" w:rsidP="004975B9">
      <w:pPr>
        <w:tabs>
          <w:tab w:val="left" w:pos="3273"/>
        </w:tabs>
      </w:pPr>
    </w:p>
    <w:p w14:paraId="23563A48" w14:textId="77777777" w:rsidR="004975B9" w:rsidRDefault="004975B9" w:rsidP="004975B9">
      <w:pPr>
        <w:tabs>
          <w:tab w:val="left" w:pos="3273"/>
        </w:tabs>
      </w:pPr>
    </w:p>
    <w:p w14:paraId="3E06A67C" w14:textId="77777777" w:rsidR="004975B9" w:rsidRPr="00B03E5B" w:rsidRDefault="004975B9" w:rsidP="004975B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421607" w:rsidRPr="00B03E5B" w14:paraId="52B73ECD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A0F561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5518" w14:textId="44D6605B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VEICULOS</w:t>
            </w:r>
          </w:p>
        </w:tc>
      </w:tr>
      <w:tr w:rsidR="00421607" w:rsidRPr="00B03E5B" w14:paraId="2E53CD3A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AF12A71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276F" w14:textId="7B8DD99A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Está tabela armazena informações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  dos Clientes</w:t>
            </w:r>
          </w:p>
        </w:tc>
      </w:tr>
      <w:tr w:rsidR="00421607" w:rsidRPr="00B03E5B" w14:paraId="51BBE051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FF5064E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CF2D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421607" w:rsidRPr="00B03E5B" w14:paraId="29AA2ABB" w14:textId="77777777" w:rsidTr="00421607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F995DA4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21607" w:rsidRPr="00B03E5B" w14:paraId="476D7B7A" w14:textId="77777777" w:rsidTr="002B4E90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0360CB9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92BEF1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4040E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10C99E1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B780BE6" w14:textId="77777777" w:rsidR="00421607" w:rsidRPr="00B03E5B" w:rsidRDefault="00421607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21607" w:rsidRPr="00B03E5B" w14:paraId="3BB310BC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DA26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BD40C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ADF1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F1BD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8473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21607" w:rsidRPr="00B03E5B" w14:paraId="0BEE6718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D7C8" w14:textId="1C393450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0B8B" w14:textId="77777777" w:rsidR="00421607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9EF2" w14:textId="77777777" w:rsidR="00421607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DA6BF" w14:textId="77777777" w:rsidR="00421607" w:rsidRPr="00B03E5B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2B88B" w14:textId="77777777" w:rsidR="00421607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21607" w:rsidRPr="00B03E5B" w14:paraId="4154FD58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3D5C3" w14:textId="1D13B301" w:rsidR="00421607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de fabricação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C599B" w14:textId="57709199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do veiculo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58E4" w14:textId="205015F4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E48A" w14:textId="749F61F0" w:rsidR="00421607" w:rsidRDefault="00421607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676F" w14:textId="262F318F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21607" w:rsidRPr="00B03E5B" w14:paraId="1EC6E4F0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CC61" w14:textId="38945575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379FC" w14:textId="781EADD2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 do veiculo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7CBC" w14:textId="69A28443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F703" w14:textId="1620B15C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D0935" w14:textId="68280838" w:rsidR="00421607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8032E" w:rsidRPr="00B03E5B" w14:paraId="5AE8E8E8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063F7" w14:textId="3232C29E" w:rsidR="0008032E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7CFB3" w14:textId="5BEB6037" w:rsidR="0008032E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7DF1E" w14:textId="49ECED1D" w:rsidR="0008032E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5A9D" w14:textId="77777777" w:rsidR="0008032E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C1546" w14:textId="37FF98CA" w:rsidR="0008032E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/NN /FK</w:t>
            </w:r>
          </w:p>
        </w:tc>
      </w:tr>
    </w:tbl>
    <w:p w14:paraId="2D734B33" w14:textId="38EF423A" w:rsidR="00891ACF" w:rsidRDefault="00891ACF" w:rsidP="004975B9">
      <w:pPr>
        <w:tabs>
          <w:tab w:val="left" w:pos="3273"/>
        </w:tabs>
      </w:pPr>
    </w:p>
    <w:p w14:paraId="4DCC7EC4" w14:textId="3927FAEC" w:rsidR="0008032E" w:rsidRDefault="0008032E" w:rsidP="004975B9">
      <w:pPr>
        <w:tabs>
          <w:tab w:val="left" w:pos="3273"/>
        </w:tabs>
      </w:pPr>
    </w:p>
    <w:p w14:paraId="4DD201C8" w14:textId="0C9B2B87" w:rsidR="0008032E" w:rsidRDefault="0008032E" w:rsidP="004975B9">
      <w:pPr>
        <w:tabs>
          <w:tab w:val="left" w:pos="3273"/>
        </w:tabs>
      </w:pPr>
    </w:p>
    <w:p w14:paraId="37E193AA" w14:textId="59D619F6" w:rsidR="0008032E" w:rsidRDefault="0008032E" w:rsidP="004975B9">
      <w:pPr>
        <w:tabs>
          <w:tab w:val="left" w:pos="3273"/>
        </w:tabs>
      </w:pPr>
    </w:p>
    <w:p w14:paraId="05AEDB7F" w14:textId="2027448C" w:rsidR="0008032E" w:rsidRDefault="0008032E" w:rsidP="004975B9">
      <w:pPr>
        <w:tabs>
          <w:tab w:val="left" w:pos="3273"/>
        </w:tabs>
      </w:pPr>
    </w:p>
    <w:p w14:paraId="1D7D652F" w14:textId="6E9F89FF" w:rsidR="0008032E" w:rsidRDefault="0008032E" w:rsidP="004975B9">
      <w:pPr>
        <w:tabs>
          <w:tab w:val="left" w:pos="3273"/>
        </w:tabs>
      </w:pPr>
    </w:p>
    <w:p w14:paraId="797DF83D" w14:textId="70A93F0F" w:rsidR="0008032E" w:rsidRDefault="0008032E" w:rsidP="004975B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5111"/>
        <w:gridCol w:w="1013"/>
        <w:gridCol w:w="981"/>
        <w:gridCol w:w="1977"/>
      </w:tblGrid>
      <w:tr w:rsidR="0008032E" w:rsidRPr="00B03E5B" w14:paraId="04190501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8925EE8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A27A" w14:textId="7829C959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SERVIÇOS</w:t>
            </w:r>
          </w:p>
        </w:tc>
      </w:tr>
      <w:tr w:rsidR="0008032E" w:rsidRPr="00B03E5B" w14:paraId="36A22854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E1B34E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9D2A" w14:textId="33E01782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Está tabela armazena informações sobre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serviços oferecidos aos clientes</w:t>
            </w:r>
          </w:p>
        </w:tc>
      </w:tr>
      <w:tr w:rsidR="0008032E" w:rsidRPr="00B03E5B" w14:paraId="48028A7A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5F1F0B7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59EC" w14:textId="61080C70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estrangeiras FUNCIONARIOS e</w:t>
            </w:r>
            <w:r w:rsidR="004E00EF">
              <w:rPr>
                <w:rFonts w:ascii="Aptos Narrow" w:hAnsi="Aptos Narrow"/>
                <w:color w:val="000000"/>
                <w:sz w:val="22"/>
                <w:szCs w:val="22"/>
              </w:rPr>
              <w:t xml:space="preserve"> VEICULOS</w:t>
            </w:r>
          </w:p>
        </w:tc>
      </w:tr>
      <w:tr w:rsidR="0008032E" w:rsidRPr="00B03E5B" w14:paraId="7296DE5A" w14:textId="77777777" w:rsidTr="002B4E90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48738B3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08032E" w:rsidRPr="00B03E5B" w14:paraId="60331288" w14:textId="77777777" w:rsidTr="002B4E90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DD0CCC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40A960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AEBBB6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642E46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A50289F" w14:textId="77777777" w:rsidR="0008032E" w:rsidRPr="00B03E5B" w:rsidRDefault="0008032E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08032E" w:rsidRPr="00B03E5B" w14:paraId="3B731C00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325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8BFF6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F8B7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4EBD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C5D" w14:textId="77777777" w:rsidR="0008032E" w:rsidRPr="00B03E5B" w:rsidRDefault="0008032E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E00EF" w:rsidRPr="00B03E5B" w14:paraId="6973CA47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94031" w14:textId="62268F4B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094B5" w14:textId="5B39A232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serviço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B5BA" w14:textId="53ECE4F9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96F78" w14:textId="54EBCF41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32B3" w14:textId="02B2B5F2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E00EF" w:rsidRPr="00B03E5B" w14:paraId="0852F582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F49FA" w14:textId="19E717FE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5D49B" w14:textId="6D120D16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do serviço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A47E1" w14:textId="0503D5F6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44919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50D10" w14:textId="051FB0AC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E00EF" w:rsidRPr="00B03E5B" w14:paraId="68168133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CA44" w14:textId="0707D11F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Id_FUNCIONARIO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894B4" w14:textId="5337561F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9CED" w14:textId="22CEEE6C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FA59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28C2" w14:textId="256EF1D9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PK/NN/FK</w:t>
            </w:r>
          </w:p>
        </w:tc>
      </w:tr>
      <w:tr w:rsidR="004E00EF" w:rsidRPr="00B03E5B" w14:paraId="42527ACA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25461" w14:textId="7A95E025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C9C7" w14:textId="7D4536A2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8CE82" w14:textId="034B27F9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0466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0BF94" w14:textId="05EB1734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PK/NN/FK</w:t>
            </w:r>
          </w:p>
        </w:tc>
      </w:tr>
    </w:tbl>
    <w:p w14:paraId="604FF71A" w14:textId="77777777" w:rsidR="004E00EF" w:rsidRDefault="004E00EF" w:rsidP="004975B9">
      <w:pPr>
        <w:tabs>
          <w:tab w:val="left" w:pos="3273"/>
        </w:tabs>
      </w:pPr>
    </w:p>
    <w:p w14:paraId="60D2CFD9" w14:textId="77777777" w:rsidR="004E00EF" w:rsidRDefault="004E00EF" w:rsidP="004975B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4E00EF" w:rsidRPr="00B03E5B" w14:paraId="6C9CEAB9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924CEC5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18E" w14:textId="57B60304" w:rsidR="004E00EF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4E00EF" w:rsidRPr="00B03E5B" w14:paraId="012ACFD3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AE5A681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80E6" w14:textId="7E80BE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Está tabela armazena informações sobre </w:t>
            </w:r>
            <w:r w:rsidR="00E84220">
              <w:rPr>
                <w:rFonts w:ascii="Aptos Narrow" w:hAnsi="Aptos Narrow"/>
                <w:color w:val="000000"/>
                <w:sz w:val="22"/>
                <w:szCs w:val="22"/>
              </w:rPr>
              <w:t>os funcionários</w:t>
            </w:r>
          </w:p>
        </w:tc>
      </w:tr>
      <w:tr w:rsidR="004E00EF" w:rsidRPr="00B03E5B" w14:paraId="5C96B1C7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2738414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D67A" w14:textId="43439418" w:rsidR="004E00EF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4E00EF" w:rsidRPr="00B03E5B" w14:paraId="531DC7BE" w14:textId="77777777" w:rsidTr="002B4E90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C2F069F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E00EF" w:rsidRPr="00B03E5B" w14:paraId="72B1B15A" w14:textId="77777777" w:rsidTr="002B4E90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884B6E4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6690DC3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41CFE1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D09CA4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816185F" w14:textId="77777777" w:rsidR="004E00EF" w:rsidRPr="00B03E5B" w:rsidRDefault="004E00EF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E00EF" w:rsidRPr="00B03E5B" w14:paraId="39DDAAA1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B66B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BEFEE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34C2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D244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41BC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E00EF" w:rsidRPr="00B03E5B" w14:paraId="204E8D1D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BA75" w14:textId="5AC3BFE6" w:rsidR="004E00EF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D76B" w14:textId="151CFBA7" w:rsidR="004E00EF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D1790" w14:textId="77777777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DB42C" w14:textId="77777777" w:rsidR="004E00EF" w:rsidRPr="00B03E5B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D30E" w14:textId="77777777" w:rsidR="004E00EF" w:rsidRDefault="004E00EF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4220" w:rsidRPr="00B03E5B" w14:paraId="6D0DC431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60E3" w14:textId="3FC69127" w:rsidR="00E84220" w:rsidRPr="00B03E5B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9A5A8" w14:textId="51FBD6E7" w:rsidR="00E84220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4D28F" w14:textId="4F356489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E8397" w14:textId="4E5EC1E5" w:rsidR="00E84220" w:rsidRPr="00B03E5B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0C8F" w14:textId="77777777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4220" w:rsidRPr="00B03E5B" w14:paraId="1290C29A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8629" w14:textId="18F42B3C" w:rsidR="00E84220" w:rsidRPr="00B03E5B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9E32" w14:textId="1982034D" w:rsidR="00E84220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D30F" w14:textId="3E62CB42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5B9B2" w14:textId="6F1C81E8" w:rsidR="00E84220" w:rsidRPr="00B03E5B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B3EF" w14:textId="25CA23BD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E84220" w:rsidRPr="00B03E5B" w14:paraId="567EF889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63B33" w14:textId="5AA08065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08A3" w14:textId="6B653870" w:rsidR="00E84220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A51C0" w14:textId="35363CCD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EE207" w14:textId="05EA66B7" w:rsidR="00E84220" w:rsidRPr="00B03E5B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217FD" w14:textId="08B7D415" w:rsidR="00E84220" w:rsidRDefault="00E84220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342821" w:rsidRPr="00B03E5B" w14:paraId="012986C8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5649" w14:textId="1D1770FA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7FDCC" w14:textId="4E4BC81D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dos funcionários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3554" w14:textId="33C50AE7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B687" w14:textId="77777777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918CE" w14:textId="194BCE9F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342821" w:rsidRPr="00B03E5B" w14:paraId="7514B0BF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52C7" w14:textId="4AFB0729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5E29" w14:textId="39425D18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F168" w14:textId="4E581972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0A8E" w14:textId="1B47A0D5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AF061" w14:textId="45E60CB9" w:rsidR="00342821" w:rsidRDefault="00342821" w:rsidP="00E8422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342821" w:rsidRPr="00B03E5B" w14:paraId="35D42C15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60D52" w14:textId="53683D41" w:rsidR="00342821" w:rsidRDefault="00342821" w:rsidP="003428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9C1A6" w14:textId="47CAD381" w:rsidR="00342821" w:rsidRDefault="00342821" w:rsidP="003428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0CB8" w14:textId="32092037" w:rsidR="00342821" w:rsidRDefault="00342821" w:rsidP="003428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FBBCD" w14:textId="2325B294" w:rsidR="00342821" w:rsidRDefault="00342821" w:rsidP="003428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497D" w14:textId="78408E03" w:rsidR="00342821" w:rsidRDefault="00342821" w:rsidP="0034282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13F9E9B9" w14:textId="77777777" w:rsidR="00E84220" w:rsidRDefault="00E84220" w:rsidP="004975B9">
      <w:pPr>
        <w:tabs>
          <w:tab w:val="left" w:pos="3273"/>
        </w:tabs>
      </w:pPr>
    </w:p>
    <w:p w14:paraId="0362927D" w14:textId="77777777" w:rsidR="00E84220" w:rsidRDefault="00E84220" w:rsidP="004975B9">
      <w:pPr>
        <w:tabs>
          <w:tab w:val="left" w:pos="3273"/>
        </w:tabs>
      </w:pPr>
    </w:p>
    <w:p w14:paraId="79F486F7" w14:textId="77777777" w:rsidR="00E84220" w:rsidRDefault="00E84220" w:rsidP="004975B9">
      <w:pPr>
        <w:tabs>
          <w:tab w:val="left" w:pos="3273"/>
        </w:tabs>
      </w:pPr>
    </w:p>
    <w:p w14:paraId="288588EC" w14:textId="77777777" w:rsidR="00E84220" w:rsidRDefault="00E84220" w:rsidP="004975B9">
      <w:pPr>
        <w:tabs>
          <w:tab w:val="left" w:pos="3273"/>
        </w:tabs>
      </w:pPr>
    </w:p>
    <w:p w14:paraId="7D9B6F6A" w14:textId="77777777" w:rsidR="00E84220" w:rsidRDefault="00E84220" w:rsidP="004975B9">
      <w:pPr>
        <w:tabs>
          <w:tab w:val="left" w:pos="3273"/>
        </w:tabs>
      </w:pPr>
    </w:p>
    <w:p w14:paraId="6D15D0F8" w14:textId="77777777" w:rsidR="00E84220" w:rsidRDefault="00E84220" w:rsidP="004975B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5111"/>
        <w:gridCol w:w="1013"/>
        <w:gridCol w:w="981"/>
        <w:gridCol w:w="1977"/>
      </w:tblGrid>
      <w:tr w:rsidR="00E84220" w:rsidRPr="00B03E5B" w14:paraId="2CD2D019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EBD37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E263" w14:textId="6FF8EC92" w:rsidR="00E84220" w:rsidRPr="00B03E5B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TELEFONE </w:t>
            </w:r>
            <w:r w:rsidR="00E84220"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E84220" w:rsidRPr="00B03E5B" w14:paraId="75C86DA7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862AA5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D46E" w14:textId="1005560C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Está tabela armazena informações sobre o</w:t>
            </w:r>
            <w:r w:rsidR="00342821">
              <w:rPr>
                <w:rFonts w:ascii="Aptos Narrow" w:hAnsi="Aptos Narrow"/>
                <w:color w:val="000000"/>
                <w:sz w:val="22"/>
                <w:szCs w:val="22"/>
              </w:rPr>
              <w:t xml:space="preserve"> telefone dos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</w:t>
            </w:r>
          </w:p>
        </w:tc>
      </w:tr>
      <w:tr w:rsidR="00E84220" w:rsidRPr="00B03E5B" w14:paraId="33380A35" w14:textId="77777777" w:rsidTr="002B4E90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5239CE0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04EE" w14:textId="29644DCE" w:rsidR="00E84220" w:rsidRPr="00B03E5B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Possui uma chave estrangeira FUNCIONARIOS</w:t>
            </w:r>
          </w:p>
        </w:tc>
      </w:tr>
      <w:tr w:rsidR="00E84220" w:rsidRPr="00B03E5B" w14:paraId="15473634" w14:textId="77777777" w:rsidTr="002B4E90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7EC74BD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E84220" w:rsidRPr="00B03E5B" w14:paraId="423E6E88" w14:textId="77777777" w:rsidTr="002B4E90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F71D90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3611C1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53D6EE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A693CAE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249BF58" w14:textId="77777777" w:rsidR="00E84220" w:rsidRPr="00B03E5B" w:rsidRDefault="00E84220" w:rsidP="002B4E9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E84220" w:rsidRPr="00B03E5B" w14:paraId="66BC1C03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2FE5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151E4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484F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C62E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B77E" w14:textId="77777777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E84220" w:rsidRPr="00B03E5B" w14:paraId="6E5E76BE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849E" w14:textId="1DD8F44D" w:rsidR="00E84220" w:rsidRPr="00B03E5B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7FF5" w14:textId="7BCCBF21" w:rsidR="00E84220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</w:t>
            </w:r>
            <w:r w:rsidR="00342821">
              <w:rPr>
                <w:rFonts w:ascii="Aptos Narrow" w:hAnsi="Aptos Narrow"/>
                <w:color w:val="000000"/>
                <w:sz w:val="22"/>
                <w:szCs w:val="22"/>
              </w:rPr>
              <w:t xml:space="preserve">de telefone dos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8BCB0" w14:textId="7FC92361" w:rsidR="00E84220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B67E1" w14:textId="009B0298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0891" w14:textId="3A784A82" w:rsidR="00E84220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r w:rsidR="00342821">
              <w:rPr>
                <w:rFonts w:ascii="Aptos Narrow" w:hAnsi="Aptos Narrow"/>
                <w:color w:val="000000"/>
                <w:sz w:val="22"/>
                <w:szCs w:val="22"/>
              </w:rPr>
              <w:t>/UQ</w:t>
            </w:r>
          </w:p>
        </w:tc>
      </w:tr>
      <w:tr w:rsidR="00E84220" w:rsidRPr="00B03E5B" w14:paraId="1A2F7C9D" w14:textId="77777777" w:rsidTr="002B4E9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4F95" w14:textId="5D8EE2EA" w:rsidR="00E84220" w:rsidRPr="00B03E5B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Id_FUNCIONARIOS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FEB03" w14:textId="0D53A181" w:rsidR="00E84220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da tabela funcionários </w:t>
            </w:r>
            <w:bookmarkStart w:id="0" w:name="_GoBack"/>
            <w:bookmarkEnd w:id="0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78A70" w14:textId="67218EB0" w:rsidR="00E84220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6B4F1" w14:textId="205BA49C" w:rsidR="00E84220" w:rsidRPr="00B03E5B" w:rsidRDefault="00E84220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5B9D" w14:textId="39172210" w:rsidR="00E84220" w:rsidRDefault="00342821" w:rsidP="002B4E9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PK/NN/FK</w:t>
            </w:r>
          </w:p>
        </w:tc>
      </w:tr>
    </w:tbl>
    <w:p w14:paraId="27E508E1" w14:textId="4F0E27B3" w:rsidR="0008032E" w:rsidRPr="00B03E5B" w:rsidRDefault="004E00EF" w:rsidP="004975B9">
      <w:pPr>
        <w:tabs>
          <w:tab w:val="left" w:pos="3273"/>
        </w:tabs>
      </w:pPr>
      <w:r>
        <w:tab/>
      </w:r>
      <w:r>
        <w:tab/>
      </w:r>
      <w:r>
        <w:tab/>
      </w:r>
    </w:p>
    <w:sectPr w:rsidR="0008032E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9F4C2" w14:textId="77777777" w:rsidR="00163169" w:rsidRDefault="00163169">
      <w:r>
        <w:separator/>
      </w:r>
    </w:p>
  </w:endnote>
  <w:endnote w:type="continuationSeparator" w:id="0">
    <w:p w14:paraId="4E683CE5" w14:textId="77777777" w:rsidR="00163169" w:rsidRDefault="0016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AA4DB" w14:textId="77777777" w:rsidR="00163169" w:rsidRDefault="00163169">
      <w:r>
        <w:separator/>
      </w:r>
    </w:p>
  </w:footnote>
  <w:footnote w:type="continuationSeparator" w:id="0">
    <w:p w14:paraId="078075F9" w14:textId="77777777" w:rsidR="00163169" w:rsidRDefault="0016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61613C64" w:rsidR="003D4C66" w:rsidRDefault="007D5B50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FA7547E">
          <wp:extent cx="1722120" cy="32766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50E2FFFF" w:rsidR="001719B4" w:rsidRPr="006465A6" w:rsidRDefault="004975B9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OFICINA VRUMVRUM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569091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</w:p>
  <w:p w14:paraId="3279516F" w14:textId="419BC547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</w:t>
    </w:r>
    <w:r w:rsidR="001478FC">
      <w:rPr>
        <w:rFonts w:ascii="Arial" w:hAnsi="Arial"/>
        <w:bCs/>
        <w:sz w:val="18"/>
      </w:rPr>
      <w:t>3</w:t>
    </w:r>
    <w:r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478FC">
      <w:rPr>
        <w:rFonts w:ascii="Arial" w:hAnsi="Arial"/>
        <w:bCs/>
        <w:sz w:val="18"/>
      </w:rPr>
      <w:t>03</w:t>
    </w:r>
    <w:r w:rsidR="00D6763D"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 w:rsidR="00287E70">
      <w:rPr>
        <w:rFonts w:ascii="Arial" w:hAnsi="Arial"/>
        <w:bCs/>
        <w:sz w:val="18"/>
      </w:rPr>
      <w:t>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32E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478FC"/>
    <w:rsid w:val="001558AB"/>
    <w:rsid w:val="00161FB4"/>
    <w:rsid w:val="00163169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42821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91781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1607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975B9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00EF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D5B50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84220"/>
    <w:rsid w:val="00E97AFC"/>
    <w:rsid w:val="00EA228C"/>
    <w:rsid w:val="00EA4573"/>
    <w:rsid w:val="00EB0BF1"/>
    <w:rsid w:val="00EB0F19"/>
    <w:rsid w:val="00EB3486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4220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FCB30-7C8A-4413-A9D8-C35AAB1742F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2024-10-03T13:49:00Z</dcterms:created>
  <dcterms:modified xsi:type="dcterms:W3CDTF">2024-10-03T13:49:00Z</dcterms:modified>
  <cp:category>Curso de Aprendizagem Industrial</cp:category>
</cp:coreProperties>
</file>